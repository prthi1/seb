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030"/>
        <w:gridCol w:w="3025"/>
      </w:tblGrid>
      <w:tr w:rsidR="00F316AD" w:rsidRPr="001700F2" w14:paraId="3AD45FF8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2DDFE8E" w14:textId="428AA330" w:rsidR="00F316AD" w:rsidRPr="00511132" w:rsidRDefault="00511132" w:rsidP="00F316AD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PRATHIKSHAN LUKNESHWARAN</w:t>
            </w:r>
          </w:p>
          <w:p w14:paraId="697B50B7" w14:textId="0C9CD0E4" w:rsidR="00F316AD" w:rsidRPr="001700F2" w:rsidRDefault="00511132" w:rsidP="00D20DA9">
            <w:pPr>
              <w:pStyle w:val="Subtitle"/>
            </w:pPr>
            <w:r>
              <w:t>DEVELOPER</w:t>
            </w:r>
          </w:p>
        </w:tc>
      </w:tr>
      <w:tr w:rsidR="00F316AD" w:rsidRPr="001700F2" w14:paraId="6FE135EA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007270D5" w14:textId="159AE602" w:rsidR="00F316AD" w:rsidRPr="001700F2" w:rsidRDefault="00F565D5" w:rsidP="00D20DA9">
            <w:pPr>
              <w:jc w:val="center"/>
            </w:pPr>
            <w:hyperlink r:id="rId8" w:history="1">
              <w:r w:rsidRPr="00F565D5">
                <w:rPr>
                  <w:rStyle w:val="Hyperlink"/>
                </w:rPr>
                <w:t>https://prthi1.github</w:t>
              </w:r>
              <w:r w:rsidRPr="00F565D5">
                <w:rPr>
                  <w:rStyle w:val="Hyperlink"/>
                </w:rPr>
                <w:t>.</w:t>
              </w:r>
              <w:r w:rsidRPr="00F565D5">
                <w:rPr>
                  <w:rStyle w:val="Hyperlink"/>
                </w:rPr>
                <w:t>io/p</w:t>
              </w:r>
              <w:r w:rsidRPr="00F565D5">
                <w:rPr>
                  <w:rStyle w:val="Hyperlink"/>
                </w:rPr>
                <w:t>r</w:t>
              </w:r>
              <w:r w:rsidRPr="00F565D5">
                <w:rPr>
                  <w:rStyle w:val="Hyperlink"/>
                </w:rPr>
                <w:t>athi/</w:t>
              </w:r>
            </w:hyperlink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415F56A6" w14:textId="3CEE633D" w:rsidR="00F316AD" w:rsidRPr="001700F2" w:rsidRDefault="00511132" w:rsidP="00D20DA9">
            <w:pPr>
              <w:jc w:val="center"/>
            </w:pPr>
            <w:r>
              <w:t>+94774269242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018BEBC9" w14:textId="44FDBB7E" w:rsidR="00511132" w:rsidRPr="001700F2" w:rsidRDefault="00415B81" w:rsidP="00D20DA9">
            <w:pPr>
              <w:jc w:val="center"/>
            </w:pPr>
            <w:r>
              <w:t>Prathik.info@yahoo.com</w:t>
            </w:r>
          </w:p>
        </w:tc>
      </w:tr>
      <w:tr w:rsidR="00CD50FD" w:rsidRPr="001700F2" w14:paraId="352B9035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2DDE3F2E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22A9FC0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B6B931C96010442AA988A0D24F3003E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83F72FF" w14:textId="77777777" w:rsidR="00CD50FD" w:rsidRPr="001700F2" w:rsidRDefault="00CD50FD"/>
        </w:tc>
      </w:tr>
      <w:tr w:rsidR="00CD50FD" w:rsidRPr="001700F2" w14:paraId="08DAAB84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63480690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D309CD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2CFD34AD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3FDF0DDC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47F29230" w14:textId="5DAD86EC" w:rsidR="0040233B" w:rsidRPr="001700F2" w:rsidRDefault="00823C31" w:rsidP="00D20DA9">
            <w:pPr>
              <w:pStyle w:val="Text"/>
            </w:pPr>
            <w:r>
              <w:t xml:space="preserve">A motivated individual with in-depth knowledge of languages and development tools, seeking a position in a growth-oriented company where I can use my skills to the advantage of the company while having the </w:t>
            </w:r>
            <w:r w:rsidR="00B23B18">
              <w:t>scope to develop my own skills.</w:t>
            </w:r>
          </w:p>
        </w:tc>
      </w:tr>
      <w:tr w:rsidR="00CD50FD" w:rsidRPr="001700F2" w14:paraId="6B36B4DF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B238344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5D14BBA994D64B9AA6324A86A0697F38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D52850E94D16426AB948ABD67BDAEF86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4C6FB972" w14:textId="55424C59" w:rsidR="00CD50FD" w:rsidRPr="001700F2" w:rsidRDefault="00B33A25" w:rsidP="00D20DA9">
            <w:pPr>
              <w:pStyle w:val="Heading1"/>
            </w:pPr>
            <w:r>
              <w:t>Technical Skills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752A1A0F" w14:textId="77777777" w:rsidR="00CD50FD" w:rsidRPr="001700F2" w:rsidRDefault="00CD50FD"/>
        </w:tc>
      </w:tr>
      <w:tr w:rsidR="00CD50FD" w:rsidRPr="001700F2" w14:paraId="6BB8C033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CC5BFEE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960DD1C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540F583B" w14:textId="77777777" w:rsidR="00CD50FD" w:rsidRPr="001700F2" w:rsidRDefault="00CD50FD"/>
        </w:tc>
      </w:tr>
      <w:tr w:rsidR="0040233B" w:rsidRPr="001700F2" w14:paraId="76729788" w14:textId="77777777" w:rsidTr="000967E3">
        <w:trPr>
          <w:trHeight w:val="4032"/>
        </w:trPr>
        <w:tc>
          <w:tcPr>
            <w:tcW w:w="3097" w:type="dxa"/>
            <w:shd w:val="clear" w:color="auto" w:fill="F2F2F2" w:themeFill="background1" w:themeFillShade="F2"/>
          </w:tcPr>
          <w:p w14:paraId="29B24C88" w14:textId="77777777" w:rsidR="0040233B" w:rsidRPr="001700F2" w:rsidRDefault="0040233B" w:rsidP="0040233B">
            <w:pPr>
              <w:pStyle w:val="Text"/>
            </w:pPr>
          </w:p>
          <w:p w14:paraId="263319C3" w14:textId="74F3597E" w:rsidR="00D20DA9" w:rsidRDefault="00B23B18" w:rsidP="003848F7">
            <w:r>
              <w:t>Highlands college, Hatton</w:t>
            </w:r>
          </w:p>
          <w:p w14:paraId="36BD3D32" w14:textId="6BCB67C7" w:rsidR="00B23B18" w:rsidRDefault="00B23B18" w:rsidP="00B23B18">
            <w:pPr>
              <w:pStyle w:val="Text"/>
              <w:numPr>
                <w:ilvl w:val="0"/>
                <w:numId w:val="3"/>
              </w:numPr>
            </w:pPr>
            <w:r>
              <w:t>Successfully Passed GCE AL in 2020</w:t>
            </w:r>
          </w:p>
          <w:p w14:paraId="75592B5C" w14:textId="3A6C103F" w:rsidR="00B23B18" w:rsidRDefault="00B23B18" w:rsidP="00B23B18">
            <w:pPr>
              <w:pStyle w:val="Text"/>
              <w:numPr>
                <w:ilvl w:val="0"/>
                <w:numId w:val="3"/>
              </w:numPr>
            </w:pPr>
            <w:r>
              <w:t>Successfully passed GCE OL in 2017</w:t>
            </w:r>
          </w:p>
          <w:p w14:paraId="5EB80765" w14:textId="5500849B" w:rsidR="003848F7" w:rsidRDefault="003848F7" w:rsidP="003848F7"/>
          <w:p w14:paraId="0FEC2320" w14:textId="55F185F3" w:rsidR="003848F7" w:rsidRPr="003848F7" w:rsidRDefault="003848F7" w:rsidP="003848F7">
            <w:r>
              <w:t>Diploma in professional English</w:t>
            </w:r>
          </w:p>
          <w:p w14:paraId="495498FD" w14:textId="4D7DFDFF" w:rsidR="00B23B18" w:rsidRDefault="00B23B18" w:rsidP="00B23B18"/>
          <w:p w14:paraId="7586028A" w14:textId="4C2FE92C" w:rsidR="00B23B18" w:rsidRDefault="00B23B18" w:rsidP="00B23B18">
            <w:pPr>
              <w:rPr>
                <w:sz w:val="22"/>
                <w:szCs w:val="22"/>
              </w:rPr>
            </w:pPr>
            <w:r>
              <w:t xml:space="preserve">Informatics Institute of Technology (IIT) </w:t>
            </w:r>
            <w:r w:rsidRPr="00B23B18">
              <w:rPr>
                <w:sz w:val="22"/>
                <w:szCs w:val="22"/>
              </w:rPr>
              <w:t>(current)</w:t>
            </w:r>
            <w:r w:rsidR="00F105F2">
              <w:rPr>
                <w:sz w:val="22"/>
                <w:szCs w:val="22"/>
              </w:rPr>
              <w:t xml:space="preserve"> (2</w:t>
            </w:r>
            <w:r w:rsidR="00F105F2" w:rsidRPr="00F105F2">
              <w:rPr>
                <w:sz w:val="22"/>
                <w:szCs w:val="22"/>
                <w:vertAlign w:val="superscript"/>
              </w:rPr>
              <w:t>nd</w:t>
            </w:r>
            <w:r w:rsidR="00F105F2">
              <w:rPr>
                <w:sz w:val="22"/>
                <w:szCs w:val="22"/>
              </w:rPr>
              <w:t xml:space="preserve"> year)</w:t>
            </w:r>
          </w:p>
          <w:p w14:paraId="2C49F7C8" w14:textId="475BA911" w:rsidR="00EF53D6" w:rsidRPr="00B23B18" w:rsidRDefault="00EF53D6" w:rsidP="00EF53D6">
            <w:pPr>
              <w:pStyle w:val="Text"/>
              <w:numPr>
                <w:ilvl w:val="0"/>
                <w:numId w:val="3"/>
              </w:numPr>
            </w:pPr>
            <w:r>
              <w:t>BEng In Software Engineering 2022</w:t>
            </w:r>
          </w:p>
          <w:p w14:paraId="0FE8E705" w14:textId="76E6C6DE" w:rsidR="00B23B18" w:rsidRPr="00B23B18" w:rsidRDefault="00B23B18" w:rsidP="00B23B18"/>
          <w:p w14:paraId="11700C42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0AEF5135" w14:textId="2F68F180" w:rsidR="00F105F2" w:rsidRDefault="00B33A25" w:rsidP="00D20DA9">
            <w:pPr>
              <w:pStyle w:val="Text"/>
            </w:pPr>
            <w:r w:rsidRPr="00F105F2">
              <w:rPr>
                <w:color w:val="000000" w:themeColor="text1"/>
                <w:sz w:val="24"/>
              </w:rPr>
              <w:t>Languages</w:t>
            </w:r>
          </w:p>
          <w:p w14:paraId="09F7FDCA" w14:textId="180485E3" w:rsidR="0040233B" w:rsidRPr="007B0287" w:rsidRDefault="00B33A25" w:rsidP="00D20DA9">
            <w:pPr>
              <w:pStyle w:val="Text"/>
              <w:rPr>
                <w:b/>
                <w:bCs/>
                <w:i/>
                <w:iCs/>
              </w:rPr>
            </w:pPr>
            <w:r w:rsidRPr="007B0287">
              <w:rPr>
                <w:b/>
                <w:bCs/>
                <w:i/>
                <w:iCs/>
              </w:rPr>
              <w:t xml:space="preserve">Python, Java, Java </w:t>
            </w:r>
            <w:proofErr w:type="spellStart"/>
            <w:r w:rsidRPr="007B0287">
              <w:rPr>
                <w:b/>
                <w:bCs/>
                <w:i/>
                <w:iCs/>
              </w:rPr>
              <w:t>fxml</w:t>
            </w:r>
            <w:proofErr w:type="spellEnd"/>
            <w:r w:rsidRPr="007B0287">
              <w:rPr>
                <w:b/>
                <w:bCs/>
                <w:i/>
                <w:iCs/>
              </w:rPr>
              <w:t>, HTML, CSS, Java script</w:t>
            </w:r>
            <w:r w:rsidR="00A502A0">
              <w:rPr>
                <w:b/>
                <w:bCs/>
                <w:i/>
                <w:iCs/>
              </w:rPr>
              <w:t>, SQL</w:t>
            </w:r>
            <w:r w:rsidR="00F30A85">
              <w:rPr>
                <w:b/>
                <w:bCs/>
                <w:i/>
                <w:iCs/>
              </w:rPr>
              <w:t xml:space="preserve">, git, </w:t>
            </w:r>
            <w:proofErr w:type="spellStart"/>
            <w:r w:rsidR="00F30A85">
              <w:rPr>
                <w:b/>
                <w:bCs/>
                <w:i/>
                <w:iCs/>
              </w:rPr>
              <w:t>github</w:t>
            </w:r>
            <w:proofErr w:type="spellEnd"/>
          </w:p>
          <w:p w14:paraId="5A0A60D1" w14:textId="77777777" w:rsidR="00F105F2" w:rsidRPr="00F105F2" w:rsidRDefault="00F105F2" w:rsidP="00F105F2"/>
          <w:p w14:paraId="197B201F" w14:textId="77777777" w:rsidR="00F105F2" w:rsidRDefault="00F105F2" w:rsidP="00F105F2">
            <w:r>
              <w:t>Platforms</w:t>
            </w:r>
          </w:p>
          <w:p w14:paraId="62EA92E2" w14:textId="77777777" w:rsidR="00F105F2" w:rsidRPr="007B0287" w:rsidRDefault="00F105F2" w:rsidP="007B0287">
            <w:pPr>
              <w:pStyle w:val="Text"/>
              <w:rPr>
                <w:b/>
                <w:bCs/>
                <w:i/>
                <w:iCs/>
              </w:rPr>
            </w:pPr>
            <w:r w:rsidRPr="007B0287">
              <w:rPr>
                <w:b/>
                <w:bCs/>
                <w:i/>
                <w:iCs/>
              </w:rPr>
              <w:t xml:space="preserve">Windows, mac, </w:t>
            </w:r>
            <w:proofErr w:type="spellStart"/>
            <w:r w:rsidRPr="007B0287">
              <w:rPr>
                <w:b/>
                <w:bCs/>
                <w:i/>
                <w:iCs/>
              </w:rPr>
              <w:t>linux</w:t>
            </w:r>
            <w:proofErr w:type="spellEnd"/>
          </w:p>
          <w:p w14:paraId="34F2F68E" w14:textId="77777777" w:rsidR="00F105F2" w:rsidRDefault="00F105F2" w:rsidP="00F105F2"/>
          <w:p w14:paraId="305F605F" w14:textId="77777777" w:rsidR="00F105F2" w:rsidRDefault="00F105F2" w:rsidP="00F105F2">
            <w:r>
              <w:t>Basic of Testing</w:t>
            </w:r>
          </w:p>
          <w:p w14:paraId="672800D1" w14:textId="77777777" w:rsidR="00F105F2" w:rsidRDefault="007B0287" w:rsidP="007B0287">
            <w:pPr>
              <w:pStyle w:val="Text"/>
            </w:pPr>
            <w:r w:rsidRPr="007B0287">
              <w:rPr>
                <w:b/>
                <w:bCs/>
                <w:i/>
                <w:iCs/>
              </w:rPr>
              <w:t>Unit test, Integration test, System test</w:t>
            </w:r>
          </w:p>
          <w:p w14:paraId="1449B2F7" w14:textId="77777777" w:rsidR="007B0287" w:rsidRDefault="007B0287" w:rsidP="00F105F2"/>
          <w:p w14:paraId="569C431B" w14:textId="77777777" w:rsidR="007B0287" w:rsidRDefault="007B0287" w:rsidP="00F105F2">
            <w:r>
              <w:t>Basic of Networking</w:t>
            </w:r>
          </w:p>
          <w:p w14:paraId="4F8525EC" w14:textId="77777777" w:rsidR="007B0287" w:rsidRDefault="007B0287" w:rsidP="00F105F2"/>
          <w:p w14:paraId="45A96E9C" w14:textId="77777777" w:rsidR="007B0287" w:rsidRDefault="007B0287" w:rsidP="00F105F2">
            <w:r>
              <w:t>SDLC</w:t>
            </w:r>
          </w:p>
          <w:p w14:paraId="279ABDDD" w14:textId="7D1E556B" w:rsidR="007B0287" w:rsidRPr="00F105F2" w:rsidRDefault="007B0287" w:rsidP="007B0287">
            <w:pPr>
              <w:pStyle w:val="Text"/>
            </w:pPr>
            <w:r w:rsidRPr="007B0287">
              <w:rPr>
                <w:b/>
                <w:bCs/>
                <w:i/>
                <w:iCs/>
              </w:rPr>
              <w:t>Step by step</w:t>
            </w:r>
          </w:p>
        </w:tc>
      </w:tr>
      <w:tr w:rsidR="00CD50FD" w:rsidRPr="001700F2" w14:paraId="32DEDE60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52C2ADA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9236139E486E47AA9F03CAAA4B87515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9034751084394C95A49F3AB6931C5F0C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2A74BD25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B4B58318A98844BC8504B3EFC0EB181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B890703" w14:textId="77777777" w:rsidR="00CD50FD" w:rsidRPr="001700F2" w:rsidRDefault="00CD50FD"/>
        </w:tc>
      </w:tr>
      <w:tr w:rsidR="00CD50FD" w:rsidRPr="001700F2" w14:paraId="4FEBB3BC" w14:textId="77777777" w:rsidTr="003848F7">
        <w:trPr>
          <w:trHeight w:val="23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B05CC03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8705F57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2A0654B0" w14:textId="77777777" w:rsidR="00CD50FD" w:rsidRPr="001700F2" w:rsidRDefault="00CD50FD"/>
        </w:tc>
      </w:tr>
      <w:tr w:rsidR="00CD50FD" w:rsidRPr="001700F2" w14:paraId="5F45E2AB" w14:textId="77777777" w:rsidTr="00B33A25">
        <w:trPr>
          <w:trHeight w:val="23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69B1D2C8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65F040C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4CF14737" w14:textId="77777777" w:rsidR="00CD50FD" w:rsidRPr="001700F2" w:rsidRDefault="00CD50FD"/>
        </w:tc>
      </w:tr>
      <w:tr w:rsidR="00B33A25" w:rsidRPr="001700F2" w14:paraId="4F90A39B" w14:textId="77777777" w:rsidTr="00B33A25">
        <w:trPr>
          <w:trHeight w:val="2304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1E8D1E93" w14:textId="77777777" w:rsidR="00B33A25" w:rsidRDefault="00B33A25" w:rsidP="00B33A25">
            <w:r>
              <w:t>Web developing</w:t>
            </w:r>
          </w:p>
          <w:p w14:paraId="26DAB808" w14:textId="77777777" w:rsidR="00B33A25" w:rsidRPr="003848F7" w:rsidRDefault="00B33A25" w:rsidP="00B33A25">
            <w:r>
              <w:t>Software Developing</w:t>
            </w:r>
          </w:p>
          <w:p w14:paraId="2FD2E173" w14:textId="77777777" w:rsidR="00B33A25" w:rsidRDefault="00B33A25" w:rsidP="00B33A25">
            <w:r>
              <w:t>User interface design</w:t>
            </w:r>
          </w:p>
          <w:p w14:paraId="481FCAC0" w14:textId="77777777" w:rsidR="00B33A25" w:rsidRDefault="00B33A25" w:rsidP="00B33A25">
            <w:r>
              <w:t>Good Communication</w:t>
            </w:r>
          </w:p>
          <w:p w14:paraId="06B1F6A7" w14:textId="77777777" w:rsidR="00B33A25" w:rsidRDefault="00B33A25" w:rsidP="00B33A25">
            <w:r>
              <w:t>Team Work</w:t>
            </w:r>
          </w:p>
          <w:p w14:paraId="74502268" w14:textId="77777777" w:rsidR="00B33A25" w:rsidRDefault="00B33A25" w:rsidP="00B33A25">
            <w:r>
              <w:t>Problem Solving</w:t>
            </w:r>
          </w:p>
          <w:p w14:paraId="4144E365" w14:textId="77777777" w:rsidR="00B33A25" w:rsidRDefault="00B33A25" w:rsidP="00B33A25">
            <w:r>
              <w:t>Multitasking</w:t>
            </w:r>
          </w:p>
          <w:p w14:paraId="0AD47E06" w14:textId="77777777" w:rsidR="00B33A25" w:rsidRDefault="00B33A25" w:rsidP="00B33A25">
            <w:r>
              <w:t>Attention to detail</w:t>
            </w:r>
          </w:p>
          <w:p w14:paraId="14F367FA" w14:textId="77777777" w:rsidR="00B33A25" w:rsidRPr="00EF53D6" w:rsidRDefault="00B33A25" w:rsidP="00B33A25"/>
          <w:p w14:paraId="1715A439" w14:textId="77777777" w:rsidR="00B33A25" w:rsidRPr="001700F2" w:rsidRDefault="00B33A25" w:rsidP="00B33A25"/>
        </w:tc>
        <w:tc>
          <w:tcPr>
            <w:tcW w:w="6203" w:type="dxa"/>
            <w:gridSpan w:val="2"/>
            <w:vAlign w:val="center"/>
          </w:tcPr>
          <w:p w14:paraId="103C194D" w14:textId="23570526" w:rsidR="00B33A25" w:rsidRDefault="007B0287" w:rsidP="00F77F41">
            <w:pPr>
              <w:pStyle w:val="ListParagraph"/>
              <w:numPr>
                <w:ilvl w:val="0"/>
                <w:numId w:val="3"/>
              </w:numPr>
            </w:pPr>
            <w:r>
              <w:t>English</w:t>
            </w:r>
          </w:p>
          <w:p w14:paraId="5C6D3C59" w14:textId="09A9C635" w:rsidR="007B0287" w:rsidRDefault="00F77F41" w:rsidP="00F77F41">
            <w:pPr>
              <w:pStyle w:val="ListParagraph"/>
              <w:numPr>
                <w:ilvl w:val="0"/>
                <w:numId w:val="3"/>
              </w:numPr>
            </w:pPr>
            <w:r>
              <w:t>Sinhala</w:t>
            </w:r>
          </w:p>
          <w:p w14:paraId="5125877D" w14:textId="4A7995A2" w:rsidR="00F77F41" w:rsidRDefault="00F77F41" w:rsidP="00F77F41">
            <w:pPr>
              <w:pStyle w:val="ListParagraph"/>
              <w:numPr>
                <w:ilvl w:val="0"/>
                <w:numId w:val="3"/>
              </w:numPr>
            </w:pPr>
            <w:r>
              <w:t>Tamil</w:t>
            </w:r>
          </w:p>
          <w:p w14:paraId="356E5433" w14:textId="64A0F507" w:rsidR="00F77F41" w:rsidRDefault="00F77F41" w:rsidP="00F77F41">
            <w:pPr>
              <w:pStyle w:val="ListParagraph"/>
            </w:pPr>
          </w:p>
          <w:p w14:paraId="0DE4F8D8" w14:textId="5F17CB8A" w:rsidR="00F77F41" w:rsidRPr="00F77F41" w:rsidRDefault="00F77F41" w:rsidP="00F77F41">
            <w:pPr>
              <w:pStyle w:val="ListParagraph"/>
              <w:rPr>
                <w:b/>
                <w:bCs/>
              </w:rPr>
            </w:pPr>
            <w:r w:rsidRPr="00F77F41">
              <w:rPr>
                <w:b/>
                <w:bCs/>
              </w:rPr>
              <w:t>(Read, Write, Speak)</w:t>
            </w:r>
          </w:p>
          <w:p w14:paraId="6CA34B67" w14:textId="77777777" w:rsidR="00B33A25" w:rsidRPr="001700F2" w:rsidRDefault="00B33A25" w:rsidP="00B33A25">
            <w:pPr>
              <w:pStyle w:val="Text"/>
            </w:pPr>
          </w:p>
        </w:tc>
      </w:tr>
      <w:tr w:rsidR="00B33A25" w:rsidRPr="001700F2" w14:paraId="68A7CF0C" w14:textId="77777777" w:rsidTr="007B0287">
        <w:trPr>
          <w:trHeight w:val="68"/>
        </w:trPr>
        <w:tc>
          <w:tcPr>
            <w:tcW w:w="3097" w:type="dxa"/>
          </w:tcPr>
          <w:p w14:paraId="7AE14E71" w14:textId="77777777" w:rsidR="00B33A25" w:rsidRPr="001700F2" w:rsidRDefault="00B33A25" w:rsidP="00B33A25"/>
        </w:tc>
        <w:tc>
          <w:tcPr>
            <w:tcW w:w="6203" w:type="dxa"/>
            <w:gridSpan w:val="2"/>
          </w:tcPr>
          <w:p w14:paraId="308B3CCA" w14:textId="77777777" w:rsidR="00B33A25" w:rsidRPr="001700F2" w:rsidRDefault="00B33A25" w:rsidP="00B33A25"/>
        </w:tc>
      </w:tr>
      <w:tr w:rsidR="00B33A25" w:rsidRPr="001700F2" w14:paraId="4072F47E" w14:textId="77777777" w:rsidTr="00AD7CFE">
        <w:trPr>
          <w:trHeight w:val="68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08BEEC02" w14:textId="77777777" w:rsidR="00B33A25" w:rsidRPr="001700F2" w:rsidRDefault="00B33A25" w:rsidP="00B33A25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F70CABE" w14:textId="77777777" w:rsidR="00B33A25" w:rsidRPr="001700F2" w:rsidRDefault="00000000" w:rsidP="00B33A25">
            <w:pPr>
              <w:pStyle w:val="Heading1"/>
            </w:pPr>
            <w:sdt>
              <w:sdtPr>
                <w:id w:val="1294558939"/>
                <w:placeholder>
                  <w:docPart w:val="41AB587C2AAB423B84F9693F4BA379B1"/>
                </w:placeholder>
                <w:temporary/>
                <w:showingPlcHdr/>
                <w15:appearance w15:val="hidden"/>
                <w:text/>
              </w:sdtPr>
              <w:sdtContent>
                <w:r w:rsidR="00B33A25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51E8F79" w14:textId="77777777" w:rsidR="00B33A25" w:rsidRPr="001700F2" w:rsidRDefault="00B33A25" w:rsidP="00B33A25"/>
        </w:tc>
      </w:tr>
      <w:tr w:rsidR="00B33A25" w:rsidRPr="001700F2" w14:paraId="537D474A" w14:textId="77777777" w:rsidTr="00AD7CFE">
        <w:trPr>
          <w:trHeight w:val="23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151A4FF5" w14:textId="77777777" w:rsidR="00B33A25" w:rsidRPr="001700F2" w:rsidRDefault="00B33A25" w:rsidP="00B33A25"/>
        </w:tc>
        <w:tc>
          <w:tcPr>
            <w:tcW w:w="3108" w:type="dxa"/>
            <w:vMerge/>
            <w:shd w:val="clear" w:color="auto" w:fill="303848" w:themeFill="accent1"/>
          </w:tcPr>
          <w:p w14:paraId="2D7A16BD" w14:textId="77777777" w:rsidR="00B33A25" w:rsidRPr="001700F2" w:rsidRDefault="00B33A25" w:rsidP="00B33A25">
            <w:pPr>
              <w:pStyle w:val="Heading1"/>
            </w:pPr>
          </w:p>
        </w:tc>
        <w:tc>
          <w:tcPr>
            <w:tcW w:w="3095" w:type="dxa"/>
          </w:tcPr>
          <w:p w14:paraId="3FC714FF" w14:textId="77777777" w:rsidR="00B33A25" w:rsidRPr="001700F2" w:rsidRDefault="00B33A25" w:rsidP="00B33A25"/>
        </w:tc>
      </w:tr>
      <w:tr w:rsidR="00B33A25" w:rsidRPr="001700F2" w14:paraId="033725E9" w14:textId="77777777" w:rsidTr="00D20DA9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824B4C2" w14:textId="188B0297" w:rsidR="00B33A25" w:rsidRPr="001700F2" w:rsidRDefault="00AD7CFE" w:rsidP="00B33A25">
            <w:pPr>
              <w:pStyle w:val="Text"/>
            </w:pPr>
            <w:r>
              <w:t>Area Manager of CBL Pvt Ltd</w:t>
            </w:r>
          </w:p>
        </w:tc>
      </w:tr>
    </w:tbl>
    <w:p w14:paraId="75B60E4B" w14:textId="77777777" w:rsidR="00C55D85" w:rsidRPr="001700F2" w:rsidRDefault="00C55D85"/>
    <w:sectPr w:rsidR="00C55D85" w:rsidRPr="001700F2" w:rsidSect="00AD7CFE">
      <w:headerReference w:type="default" r:id="rId9"/>
      <w:pgSz w:w="12240" w:h="15840" w:code="1"/>
      <w:pgMar w:top="90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812BB" w14:textId="77777777" w:rsidR="005B73AF" w:rsidRDefault="005B73AF" w:rsidP="00F316AD">
      <w:r>
        <w:separator/>
      </w:r>
    </w:p>
  </w:endnote>
  <w:endnote w:type="continuationSeparator" w:id="0">
    <w:p w14:paraId="11514552" w14:textId="77777777" w:rsidR="005B73AF" w:rsidRDefault="005B73A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E1BA" w14:textId="77777777" w:rsidR="005B73AF" w:rsidRDefault="005B73AF" w:rsidP="00F316AD">
      <w:r>
        <w:separator/>
      </w:r>
    </w:p>
  </w:footnote>
  <w:footnote w:type="continuationSeparator" w:id="0">
    <w:p w14:paraId="6CC04377" w14:textId="77777777" w:rsidR="005B73AF" w:rsidRDefault="005B73A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B4FA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FCAA98" wp14:editId="0D29549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46E245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0FA5"/>
    <w:multiLevelType w:val="hybridMultilevel"/>
    <w:tmpl w:val="FAB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72BD"/>
    <w:multiLevelType w:val="hybridMultilevel"/>
    <w:tmpl w:val="01AA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410"/>
    <w:multiLevelType w:val="multilevel"/>
    <w:tmpl w:val="9F4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C0161"/>
    <w:multiLevelType w:val="hybridMultilevel"/>
    <w:tmpl w:val="1D5C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0972">
    <w:abstractNumId w:val="2"/>
  </w:num>
  <w:num w:numId="2" w16cid:durableId="824929002">
    <w:abstractNumId w:val="3"/>
  </w:num>
  <w:num w:numId="3" w16cid:durableId="1309431531">
    <w:abstractNumId w:val="0"/>
  </w:num>
  <w:num w:numId="4" w16cid:durableId="62057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2"/>
    <w:rsid w:val="000967E3"/>
    <w:rsid w:val="000C096D"/>
    <w:rsid w:val="001700F2"/>
    <w:rsid w:val="001871FF"/>
    <w:rsid w:val="001F4150"/>
    <w:rsid w:val="0029715D"/>
    <w:rsid w:val="003848F7"/>
    <w:rsid w:val="003C64E2"/>
    <w:rsid w:val="0040233B"/>
    <w:rsid w:val="00415B81"/>
    <w:rsid w:val="00417663"/>
    <w:rsid w:val="004D0355"/>
    <w:rsid w:val="004E6224"/>
    <w:rsid w:val="00511132"/>
    <w:rsid w:val="00593317"/>
    <w:rsid w:val="005B73AF"/>
    <w:rsid w:val="005D2581"/>
    <w:rsid w:val="00617740"/>
    <w:rsid w:val="006C60E6"/>
    <w:rsid w:val="007B0287"/>
    <w:rsid w:val="007D0530"/>
    <w:rsid w:val="00802059"/>
    <w:rsid w:val="00823C31"/>
    <w:rsid w:val="0089710E"/>
    <w:rsid w:val="00914100"/>
    <w:rsid w:val="00A502A0"/>
    <w:rsid w:val="00A74E15"/>
    <w:rsid w:val="00AD7CFE"/>
    <w:rsid w:val="00B23B18"/>
    <w:rsid w:val="00B33A25"/>
    <w:rsid w:val="00BF0D15"/>
    <w:rsid w:val="00C55D85"/>
    <w:rsid w:val="00C576D3"/>
    <w:rsid w:val="00CD50FD"/>
    <w:rsid w:val="00D20DA9"/>
    <w:rsid w:val="00D24ABF"/>
    <w:rsid w:val="00D26A79"/>
    <w:rsid w:val="00DB2D45"/>
    <w:rsid w:val="00DD5C35"/>
    <w:rsid w:val="00E1388C"/>
    <w:rsid w:val="00EA03EF"/>
    <w:rsid w:val="00EF53D6"/>
    <w:rsid w:val="00F105F2"/>
    <w:rsid w:val="00F30A85"/>
    <w:rsid w:val="00F316AD"/>
    <w:rsid w:val="00F565D5"/>
    <w:rsid w:val="00F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091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B23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5D5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5D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thi1.github.io/prath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thik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B931C96010442AA988A0D24F300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4FFBD-F9FF-4FC1-94FE-C89F77554468}"/>
      </w:docPartPr>
      <w:docPartBody>
        <w:p w:rsidR="00C241DE" w:rsidRDefault="00000000">
          <w:pPr>
            <w:pStyle w:val="B6B931C96010442AA988A0D24F3003E3"/>
          </w:pPr>
          <w:r w:rsidRPr="001700F2">
            <w:t>OBJECTIVE</w:t>
          </w:r>
        </w:p>
      </w:docPartBody>
    </w:do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DFBF-15F2-48E9-8026-4E773A6297F7}"/>
      </w:docPartPr>
      <w:docPartBody>
        <w:p w:rsidR="00C241DE" w:rsidRDefault="00000000">
          <w:pPr>
            <w:pStyle w:val="5D14BBA994D64B9AA6324A86A0697F38"/>
          </w:pPr>
          <w:r w:rsidRPr="001700F2">
            <w:t>EDUCATION</w:t>
          </w:r>
        </w:p>
      </w:docPartBody>
    </w:docPart>
    <w:docPart>
      <w:docPartPr>
        <w:name w:val="D52850E94D16426AB948ABD67BDAE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5B267-C005-4866-8947-5ABBB48016E2}"/>
      </w:docPartPr>
      <w:docPartBody>
        <w:p w:rsidR="00C241DE" w:rsidRDefault="00000000">
          <w:pPr>
            <w:pStyle w:val="D52850E94D16426AB948ABD67BDAEF8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9236139E486E47AA9F03CAAA4B875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71D88-D7F7-4087-A2A1-E2C9959EFAEF}"/>
      </w:docPartPr>
      <w:docPartBody>
        <w:p w:rsidR="00C241DE" w:rsidRDefault="00000000">
          <w:pPr>
            <w:pStyle w:val="9236139E486E47AA9F03CAAA4B875153"/>
          </w:pPr>
          <w:r w:rsidRPr="00D26A79">
            <w:t>KEY SKILLS</w:t>
          </w:r>
        </w:p>
      </w:docPartBody>
    </w:docPart>
    <w:docPart>
      <w:docPartPr>
        <w:name w:val="9034751084394C95A49F3AB6931C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36ED-BBCF-4B94-95D0-500D843C2834}"/>
      </w:docPartPr>
      <w:docPartBody>
        <w:p w:rsidR="00C241DE" w:rsidRDefault="00000000">
          <w:pPr>
            <w:pStyle w:val="9034751084394C95A49F3AB6931C5F0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B4B58318A98844BC8504B3EFC0EB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DD08-DA6A-4F47-A580-D7E1F06A2E37}"/>
      </w:docPartPr>
      <w:docPartBody>
        <w:p w:rsidR="00C241DE" w:rsidRDefault="00000000">
          <w:pPr>
            <w:pStyle w:val="B4B58318A98844BC8504B3EFC0EB181F"/>
          </w:pPr>
          <w:r w:rsidRPr="001700F2">
            <w:t>COMMUNICATION</w:t>
          </w:r>
        </w:p>
      </w:docPartBody>
    </w:docPart>
    <w:docPart>
      <w:docPartPr>
        <w:name w:val="41AB587C2AAB423B84F9693F4BA37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A67ED-007E-4475-9A93-37DB451D32C5}"/>
      </w:docPartPr>
      <w:docPartBody>
        <w:p w:rsidR="008F24EF" w:rsidRDefault="00C241DE" w:rsidP="00C241DE">
          <w:pPr>
            <w:pStyle w:val="41AB587C2AAB423B84F9693F4BA379B1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5C"/>
    <w:rsid w:val="001D43B0"/>
    <w:rsid w:val="008B439A"/>
    <w:rsid w:val="008F24EF"/>
    <w:rsid w:val="00C241DE"/>
    <w:rsid w:val="00C54A66"/>
    <w:rsid w:val="00D24A5C"/>
    <w:rsid w:val="00DC3DDF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AB587C2AAB423B84F9693F4BA379B1">
    <w:name w:val="41AB587C2AAB423B84F9693F4BA379B1"/>
    <w:rsid w:val="00C241DE"/>
  </w:style>
  <w:style w:type="paragraph" w:customStyle="1" w:styleId="B6B931C96010442AA988A0D24F3003E3">
    <w:name w:val="B6B931C96010442AA988A0D24F3003E3"/>
  </w:style>
  <w:style w:type="paragraph" w:customStyle="1" w:styleId="5D14BBA994D64B9AA6324A86A0697F38">
    <w:name w:val="5D14BBA994D64B9AA6324A86A0697F38"/>
  </w:style>
  <w:style w:type="character" w:customStyle="1" w:styleId="Accent">
    <w:name w:val="Accent"/>
    <w:basedOn w:val="DefaultParagraphFont"/>
    <w:uiPriority w:val="1"/>
    <w:qFormat/>
    <w:rsid w:val="00C241DE"/>
    <w:rPr>
      <w:color w:val="833C0B" w:themeColor="accent2" w:themeShade="80"/>
    </w:rPr>
  </w:style>
  <w:style w:type="paragraph" w:customStyle="1" w:styleId="D52850E94D16426AB948ABD67BDAEF86">
    <w:name w:val="D52850E94D16426AB948ABD67BDAEF86"/>
  </w:style>
  <w:style w:type="paragraph" w:customStyle="1" w:styleId="9236139E486E47AA9F03CAAA4B875153">
    <w:name w:val="9236139E486E47AA9F03CAAA4B875153"/>
  </w:style>
  <w:style w:type="paragraph" w:customStyle="1" w:styleId="9034751084394C95A49F3AB6931C5F0C">
    <w:name w:val="9034751084394C95A49F3AB6931C5F0C"/>
  </w:style>
  <w:style w:type="paragraph" w:customStyle="1" w:styleId="B4B58318A98844BC8504B3EFC0EB181F">
    <w:name w:val="B4B58318A98844BC8504B3EFC0EB18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F698-B41B-47D0-A8F9-20275BA1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2022-09-01T15:48:00Z</dcterms:created>
  <dcterms:modified xsi:type="dcterms:W3CDTF">2022-09-13T17:39:00Z</dcterms:modified>
</cp:coreProperties>
</file>